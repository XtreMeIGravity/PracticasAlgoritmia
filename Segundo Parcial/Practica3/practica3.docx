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17" w:rsidRPr="00440EA8" w:rsidRDefault="00440EA8" w:rsidP="00440EA8">
      <w:pPr>
        <w:pStyle w:val="Puesto"/>
        <w:rPr>
          <w:lang w:val="es-419"/>
        </w:rPr>
      </w:pPr>
      <w:r>
        <w:t xml:space="preserve">Ejercicio No: </w:t>
      </w:r>
      <w:r>
        <w:rPr>
          <w:lang w:val="es-419"/>
        </w:rPr>
        <w:t>10</w:t>
      </w:r>
      <w:r>
        <w:rPr>
          <w:lang w:val="es-419"/>
        </w:rPr>
        <w:tab/>
      </w:r>
    </w:p>
    <w:p w:rsidR="00965D17" w:rsidRDefault="00440EA8" w:rsidP="00440EA8">
      <w:pPr>
        <w:pStyle w:val="Direccin"/>
      </w:pPr>
      <w:r>
        <w:t>Tanto el pseudocódigo como el diagrama de flujo presentan errores; encuéntrelos y corríjalos. Realice un algoritmo que calcule el monto a pagar por el servicio de estacionamiento teniendo en cuenta que por la primera hora de estadía se tiene tarifa de 1000 bolívares y la restantes tienen un costo de 600 bolívares. Se tiene como datos: hora entrada, hora salida (formato militar), iniciada una hora se contabiliza como hora total.</w:t>
      </w:r>
    </w:p>
    <w:p w:rsidR="00965D17" w:rsidRDefault="00440EA8" w:rsidP="00965D17">
      <w:pPr>
        <w:pStyle w:val="Saludo"/>
      </w:pPr>
      <w:r>
        <w:rPr>
          <w:lang w:bidi="es-ES"/>
        </w:rPr>
        <w:t>Pseudocódigo</w:t>
      </w:r>
    </w:p>
    <w:p w:rsidR="00965D17" w:rsidRDefault="00440EA8" w:rsidP="00440EA8">
      <w:pPr>
        <w:pStyle w:val="Prrafodelista"/>
        <w:numPr>
          <w:ilvl w:val="0"/>
          <w:numId w:val="17"/>
        </w:numPr>
      </w:pPr>
      <w:r>
        <w:t>Inicio</w:t>
      </w:r>
    </w:p>
    <w:p w:rsidR="00440EA8" w:rsidRDefault="007C4E6B" w:rsidP="00440EA8">
      <w:pPr>
        <w:pStyle w:val="Prrafodelista"/>
        <w:numPr>
          <w:ilvl w:val="0"/>
          <w:numId w:val="17"/>
        </w:numPr>
      </w:pPr>
      <w:r>
        <w:t>DECLARACION DE VARIABLES</w:t>
      </w:r>
    </w:p>
    <w:p w:rsidR="007C4E6B" w:rsidRDefault="007C4E6B" w:rsidP="007C4E6B">
      <w:pPr>
        <w:pStyle w:val="Prrafodelista"/>
        <w:rPr>
          <w:lang w:val="es-MX"/>
        </w:rPr>
      </w:pPr>
      <w:r>
        <w:t xml:space="preserve">HE=0 </w:t>
      </w:r>
      <w:r>
        <w:rPr>
          <w:lang w:val="es-MX"/>
        </w:rPr>
        <w:t>(Hora Entrada)</w:t>
      </w:r>
    </w:p>
    <w:p w:rsidR="007C4E6B" w:rsidRPr="007C4E6B" w:rsidRDefault="007C4E6B" w:rsidP="007C4E6B">
      <w:pPr>
        <w:pStyle w:val="Prrafodelista"/>
        <w:rPr>
          <w:lang w:val="es-MX"/>
        </w:rPr>
      </w:pPr>
      <w:r>
        <w:t>HS</w:t>
      </w:r>
      <w:r>
        <w:t xml:space="preserve">=0 </w:t>
      </w:r>
      <w:r>
        <w:rPr>
          <w:lang w:val="es-MX"/>
        </w:rPr>
        <w:t>(Hora Salida</w:t>
      </w:r>
      <w:r>
        <w:rPr>
          <w:lang w:val="es-MX"/>
        </w:rPr>
        <w:t>)</w:t>
      </w:r>
    </w:p>
    <w:p w:rsidR="007C4E6B" w:rsidRDefault="007C4E6B" w:rsidP="007C4E6B">
      <w:pPr>
        <w:pStyle w:val="Prrafodelista"/>
        <w:rPr>
          <w:lang w:val="es-MX"/>
        </w:rPr>
      </w:pPr>
      <w:r>
        <w:rPr>
          <w:lang w:val="es-MX"/>
        </w:rPr>
        <w:t>Pago =0</w:t>
      </w:r>
    </w:p>
    <w:p w:rsidR="009F2221" w:rsidRDefault="009F2221" w:rsidP="007C4E6B">
      <w:pPr>
        <w:pStyle w:val="Prrafodelista"/>
        <w:rPr>
          <w:lang w:val="es-MX"/>
        </w:rPr>
      </w:pPr>
      <w:proofErr w:type="spellStart"/>
      <w:r>
        <w:rPr>
          <w:lang w:val="es-MX"/>
        </w:rPr>
        <w:t>HoraEstadia</w:t>
      </w:r>
      <w:proofErr w:type="spellEnd"/>
      <w:r>
        <w:rPr>
          <w:lang w:val="es-MX"/>
        </w:rPr>
        <w:t>=0</w:t>
      </w:r>
    </w:p>
    <w:p w:rsidR="009F2221" w:rsidRDefault="009F2221" w:rsidP="007C4E6B">
      <w:pPr>
        <w:pStyle w:val="Prrafodelista"/>
        <w:rPr>
          <w:lang w:val="es-MX"/>
        </w:rPr>
      </w:pPr>
      <w:proofErr w:type="spellStart"/>
      <w:r>
        <w:rPr>
          <w:lang w:val="es-MX"/>
        </w:rPr>
        <w:t>HoraFraccion</w:t>
      </w:r>
      <w:proofErr w:type="spellEnd"/>
      <w:r>
        <w:rPr>
          <w:lang w:val="es-MX"/>
        </w:rPr>
        <w:t>=0</w:t>
      </w:r>
    </w:p>
    <w:p w:rsidR="009F2221" w:rsidRDefault="009F2221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Leer Datos: HE,HS</w:t>
      </w:r>
    </w:p>
    <w:p w:rsidR="00BE005F" w:rsidRDefault="00BE005F" w:rsidP="00BE005F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 w:rsidRPr="00BE005F">
        <w:rPr>
          <w:lang w:val="es-MX"/>
        </w:rPr>
        <w:t>HoraEstadia</w:t>
      </w:r>
      <w:proofErr w:type="spellEnd"/>
      <w:r w:rsidRPr="00BE005F">
        <w:rPr>
          <w:lang w:val="es-MX"/>
        </w:rPr>
        <w:t xml:space="preserve"> = HS/1000 -HE/1000;</w:t>
      </w:r>
    </w:p>
    <w:p w:rsidR="009F2221" w:rsidRDefault="009F2221" w:rsidP="00BE005F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HoraFraccion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HoraEstadia</w:t>
      </w:r>
      <w:proofErr w:type="spellEnd"/>
      <w:r>
        <w:rPr>
          <w:lang w:val="es-MX"/>
        </w:rPr>
        <w:t xml:space="preserve">– </w:t>
      </w:r>
      <w:proofErr w:type="spellStart"/>
      <w:r>
        <w:rPr>
          <w:lang w:val="es-MX"/>
        </w:rPr>
        <w:t>HoraEstadia</w:t>
      </w:r>
      <w:proofErr w:type="spellEnd"/>
    </w:p>
    <w:p w:rsidR="009F2221" w:rsidRDefault="009F2221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HoraEstadia</w:t>
      </w:r>
      <w:proofErr w:type="spellEnd"/>
      <w:r>
        <w:rPr>
          <w:lang w:val="es-MX"/>
        </w:rPr>
        <w:t>&gt;= 1Entonces</w:t>
      </w:r>
    </w:p>
    <w:p w:rsidR="009F2221" w:rsidRDefault="009F2221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    Si </w:t>
      </w:r>
      <w:proofErr w:type="spellStart"/>
      <w:r>
        <w:rPr>
          <w:lang w:val="es-MX"/>
        </w:rPr>
        <w:t>HoraFraccion</w:t>
      </w:r>
      <w:proofErr w:type="spellEnd"/>
      <w:r>
        <w:rPr>
          <w:lang w:val="es-MX"/>
        </w:rPr>
        <w:t>&gt;=1 Entonces</w:t>
      </w:r>
    </w:p>
    <w:p w:rsidR="009F2221" w:rsidRDefault="009F2221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         </w:t>
      </w:r>
      <w:proofErr w:type="spellStart"/>
      <w:r>
        <w:rPr>
          <w:lang w:val="es-MX"/>
        </w:rPr>
        <w:t>HoraEstadia</w:t>
      </w:r>
      <w:proofErr w:type="spellEnd"/>
      <w:r>
        <w:rPr>
          <w:lang w:val="es-MX"/>
        </w:rPr>
        <w:t>=HoraEstadia+1;</w:t>
      </w:r>
    </w:p>
    <w:p w:rsidR="009F2221" w:rsidRDefault="009F2221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FinSi</w:t>
      </w:r>
      <w:proofErr w:type="spellEnd"/>
    </w:p>
    <w:p w:rsidR="009F2221" w:rsidRDefault="009F2221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HoraRestante</w:t>
      </w:r>
      <w:proofErr w:type="spellEnd"/>
      <w:r>
        <w:rPr>
          <w:lang w:val="es-MX"/>
        </w:rPr>
        <w:t>=HoraEstadia-1</w:t>
      </w:r>
    </w:p>
    <w:p w:rsidR="009F2221" w:rsidRDefault="009F2221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    Pago=1000+(</w:t>
      </w:r>
      <w:proofErr w:type="spellStart"/>
      <w:r>
        <w:rPr>
          <w:lang w:val="es-MX"/>
        </w:rPr>
        <w:t>HoraRestante</w:t>
      </w:r>
      <w:proofErr w:type="spellEnd"/>
      <w:r>
        <w:rPr>
          <w:lang w:val="es-MX"/>
        </w:rPr>
        <w:t>*600)</w:t>
      </w:r>
    </w:p>
    <w:p w:rsidR="00221B6A" w:rsidRDefault="00221B6A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De lo Contrario </w:t>
      </w:r>
    </w:p>
    <w:p w:rsidR="00221B6A" w:rsidRDefault="00221B6A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    Pago=1000</w:t>
      </w:r>
    </w:p>
    <w:p w:rsidR="00221B6A" w:rsidRDefault="00221B6A" w:rsidP="009F2221">
      <w:pPr>
        <w:pStyle w:val="Prrafodelista"/>
        <w:numPr>
          <w:ilvl w:val="0"/>
          <w:numId w:val="17"/>
        </w:numPr>
        <w:rPr>
          <w:lang w:val="es-MX"/>
        </w:rPr>
      </w:pPr>
      <w:r w:rsidRPr="00D75983">
        <w:rPr>
          <w:lang w:val="es-MX"/>
        </w:rPr>
        <w:t xml:space="preserve">    </w:t>
      </w:r>
      <w:proofErr w:type="spellStart"/>
      <w:r w:rsidRPr="00D75983">
        <w:rPr>
          <w:lang w:val="es-MX"/>
        </w:rPr>
        <w:t>FinSi</w:t>
      </w:r>
      <w:proofErr w:type="spellEnd"/>
    </w:p>
    <w:p w:rsidR="00D75983" w:rsidRPr="00D75983" w:rsidRDefault="00D75983" w:rsidP="00D75983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Imprimir </w:t>
      </w:r>
      <w:r>
        <w:rPr>
          <w:lang w:val="es-MX"/>
        </w:rPr>
        <w:t>pago</w:t>
      </w:r>
    </w:p>
    <w:p w:rsidR="00221B6A" w:rsidRPr="007C4E6B" w:rsidRDefault="00221B6A" w:rsidP="009F2221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Fin</w:t>
      </w:r>
    </w:p>
    <w:p w:rsidR="00BE005F" w:rsidRPr="00BE005F" w:rsidRDefault="00BE005F" w:rsidP="00BE005F">
      <w:pPr>
        <w:pStyle w:val="Cierre"/>
      </w:pPr>
      <w:r>
        <w:t>Diagrama de flujo</w:t>
      </w:r>
      <w:r>
        <w:br/>
      </w:r>
      <w:r w:rsidR="00CD7250">
        <w:rPr>
          <w:noProof/>
          <w:lang w:val="es-MX" w:eastAsia="es-MX"/>
        </w:rPr>
        <w:drawing>
          <wp:inline distT="0" distB="0" distL="0" distR="0">
            <wp:extent cx="2750127" cy="2490951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C659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220" cy="24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3D" w:rsidRPr="00440EA8" w:rsidRDefault="008B1B3D" w:rsidP="008B1B3D">
      <w:pPr>
        <w:pStyle w:val="Puesto"/>
        <w:rPr>
          <w:lang w:val="es-419"/>
        </w:rPr>
      </w:pPr>
      <w:r>
        <w:lastRenderedPageBreak/>
        <w:t xml:space="preserve">Ejercicio No: </w:t>
      </w:r>
      <w:r>
        <w:rPr>
          <w:lang w:val="es-419"/>
        </w:rPr>
        <w:t>1</w:t>
      </w:r>
      <w:r>
        <w:rPr>
          <w:lang w:val="es-419"/>
        </w:rPr>
        <w:t>6</w:t>
      </w:r>
      <w:r>
        <w:rPr>
          <w:lang w:val="es-419"/>
        </w:rPr>
        <w:tab/>
      </w:r>
    </w:p>
    <w:p w:rsidR="002F64EA" w:rsidRDefault="00DA4593" w:rsidP="002F64EA">
      <w:pPr>
        <w:pStyle w:val="Direccin"/>
      </w:pPr>
      <w:r>
        <w:t>Determine el resultado del siguiente diagrama de flujo, realice el pseudocódigo, realice el pseudocódigo. Elabore su enunciad.</w:t>
      </w:r>
    </w:p>
    <w:p w:rsidR="008B1B3D" w:rsidRPr="002F64EA" w:rsidRDefault="008B1B3D" w:rsidP="002F64EA">
      <w:pPr>
        <w:pStyle w:val="Direccin"/>
        <w:rPr>
          <w:b/>
        </w:rPr>
      </w:pPr>
      <w:r w:rsidRPr="002F64EA">
        <w:rPr>
          <w:b/>
          <w:lang w:bidi="es-ES"/>
        </w:rPr>
        <w:t>Pseudocódigo</w:t>
      </w:r>
      <w:bookmarkStart w:id="0" w:name="_GoBack"/>
      <w:bookmarkEnd w:id="0"/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>Inicio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BC=0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BV=0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BD=0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BC2=0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BM=0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RESTO=0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N=0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C=0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Leer N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C=N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Si N&gt;=50000 Entonces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  <w:t>BC=BC+1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  <w:t>C=C-50000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  <w:t>Escribir C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Sino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  <w:t>Si N&gt;=20000 Entonces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  <w:t>BC=BC+1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  <w:t>C=C-20000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  <w:t>Escribir C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  <w:t>Sino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  <w:t>Si N&gt;=10000 Entonces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BC=BC+1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C=C-10000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Escribir C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  <w:t>Sino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Si N&gt;=5000 Entonces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BC=BC+1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C=C-5000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Escribir C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  <w:t>Sino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Si N&gt;=1000 Entonces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BC=BC+1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C=C-1000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Escribir C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  <w:t>Sino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RESTO=C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Escribir N," ",BC," ",BV," ",BD," ",BC2," ",BM," ",RESTO;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r>
        <w:tab/>
      </w:r>
      <w:proofErr w:type="spellStart"/>
      <w:r>
        <w:t>FinSi</w:t>
      </w:r>
      <w:proofErr w:type="spellEnd"/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</w:r>
      <w:proofErr w:type="spellStart"/>
      <w:r>
        <w:t>FinSi</w:t>
      </w:r>
      <w:proofErr w:type="spellEnd"/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RESTO=C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ab/>
        <w:t>Escribir N," ",BC," ",BV," ",BD," ",BC2," ",BM," ",RESTO;</w:t>
      </w:r>
    </w:p>
    <w:p w:rsidR="002F64EA" w:rsidRDefault="002F64EA" w:rsidP="002F64EA">
      <w:pPr>
        <w:pStyle w:val="Prrafodelista"/>
        <w:numPr>
          <w:ilvl w:val="0"/>
          <w:numId w:val="18"/>
        </w:numPr>
      </w:pPr>
      <w:r>
        <w:t>Fin</w:t>
      </w:r>
    </w:p>
    <w:p w:rsidR="008B1B3D" w:rsidRPr="00BE005F" w:rsidRDefault="008B1B3D" w:rsidP="002F64EA">
      <w:pPr>
        <w:ind w:left="360"/>
      </w:pPr>
      <w:r w:rsidRPr="002F64EA">
        <w:rPr>
          <w:b/>
        </w:rPr>
        <w:lastRenderedPageBreak/>
        <w:t>Diagrama de flujo</w:t>
      </w:r>
      <w:r w:rsidRPr="002F64EA">
        <w:rPr>
          <w:b/>
        </w:rPr>
        <w:br/>
      </w:r>
      <w:r w:rsidR="002F64EA">
        <w:rPr>
          <w:noProof/>
          <w:lang w:val="es-MX" w:eastAsia="es-MX"/>
        </w:rPr>
        <w:drawing>
          <wp:inline distT="0" distB="0" distL="0" distR="0">
            <wp:extent cx="6097905" cy="3933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CFDA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2C" w:rsidRPr="00302A2C" w:rsidRDefault="00302A2C" w:rsidP="008B1B3D">
      <w:pPr>
        <w:pStyle w:val="Firma"/>
      </w:pPr>
    </w:p>
    <w:sectPr w:rsidR="00302A2C" w:rsidRPr="00302A2C" w:rsidSect="00673C35">
      <w:footerReference w:type="default" r:id="rId9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EA8" w:rsidRDefault="00440EA8">
      <w:pPr>
        <w:spacing w:after="0"/>
      </w:pPr>
      <w:r>
        <w:separator/>
      </w:r>
    </w:p>
  </w:endnote>
  <w:endnote w:type="continuationSeparator" w:id="0">
    <w:p w:rsidR="00440EA8" w:rsidRDefault="00440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632E21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EA8" w:rsidRDefault="00440EA8">
      <w:pPr>
        <w:spacing w:after="0"/>
      </w:pPr>
      <w:r>
        <w:separator/>
      </w:r>
    </w:p>
  </w:footnote>
  <w:footnote w:type="continuationSeparator" w:id="0">
    <w:p w:rsidR="00440EA8" w:rsidRDefault="00440E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09134F5"/>
    <w:multiLevelType w:val="hybridMultilevel"/>
    <w:tmpl w:val="027E1F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0C70BF"/>
    <w:multiLevelType w:val="hybridMultilevel"/>
    <w:tmpl w:val="027E1F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4"/>
  </w:num>
  <w:num w:numId="16">
    <w:abstractNumId w:val="10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A8"/>
    <w:rsid w:val="000D5AB1"/>
    <w:rsid w:val="0017482F"/>
    <w:rsid w:val="002045EB"/>
    <w:rsid w:val="00221B6A"/>
    <w:rsid w:val="00286F73"/>
    <w:rsid w:val="00293B83"/>
    <w:rsid w:val="002F64EA"/>
    <w:rsid w:val="00302A2C"/>
    <w:rsid w:val="00381669"/>
    <w:rsid w:val="00440EA8"/>
    <w:rsid w:val="004A579D"/>
    <w:rsid w:val="0052105A"/>
    <w:rsid w:val="00632E21"/>
    <w:rsid w:val="00673C35"/>
    <w:rsid w:val="006A3CE7"/>
    <w:rsid w:val="0076387D"/>
    <w:rsid w:val="007C4E6B"/>
    <w:rsid w:val="00871314"/>
    <w:rsid w:val="008B1B3D"/>
    <w:rsid w:val="008F15C5"/>
    <w:rsid w:val="00965D17"/>
    <w:rsid w:val="009F2221"/>
    <w:rsid w:val="00A27383"/>
    <w:rsid w:val="00A736B0"/>
    <w:rsid w:val="00BE005F"/>
    <w:rsid w:val="00C83E3C"/>
    <w:rsid w:val="00C97A5B"/>
    <w:rsid w:val="00CD7250"/>
    <w:rsid w:val="00D02A74"/>
    <w:rsid w:val="00D75983"/>
    <w:rsid w:val="00D905F1"/>
    <w:rsid w:val="00DA4593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A90FF-3048-4BD6-AE39-2C3779F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Ttulo1">
    <w:name w:val="heading 1"/>
    <w:basedOn w:val="Normal"/>
    <w:link w:val="Ttulo1C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Fecha">
    <w:name w:val="Date"/>
    <w:basedOn w:val="Normal"/>
    <w:next w:val="Direccin"/>
    <w:link w:val="FechaC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2"/>
    <w:rsid w:val="00673C35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next w:val="Saludo"/>
    <w:uiPriority w:val="3"/>
    <w:qFormat/>
    <w:rsid w:val="00965D17"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5AB1"/>
    <w:rPr>
      <w:rFonts w:eastAsiaTheme="minorEastAsia"/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0D5AB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DF56DD"/>
    <w:rPr>
      <w:color w:val="3A3836" w:themeColor="background2" w:themeShade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F56DD"/>
    <w:rPr>
      <w:i/>
      <w:iCs/>
      <w:color w:val="2A7B88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F56DD"/>
    <w:rPr>
      <w:szCs w:val="16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F56DD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736B0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F56DD"/>
    <w:rPr>
      <w:rFonts w:ascii="Segoe UI" w:hAnsi="Segoe UI" w:cs="Segoe UI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6B0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36B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36B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3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36B0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736B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36B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36B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736B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736B0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440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Carta%20de%20presentaci&#243;n%20(azul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(azul).dotx</Template>
  <TotalTime>70</TotalTime>
  <Pages>3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Alumno</dc:creator>
  <cp:keywords/>
  <dc:description/>
  <cp:lastModifiedBy>Alumno</cp:lastModifiedBy>
  <cp:revision>12</cp:revision>
  <dcterms:created xsi:type="dcterms:W3CDTF">2018-04-09T20:18:00Z</dcterms:created>
  <dcterms:modified xsi:type="dcterms:W3CDTF">2018-04-09T21:28:00Z</dcterms:modified>
</cp:coreProperties>
</file>